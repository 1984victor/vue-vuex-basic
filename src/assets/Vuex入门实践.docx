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FE03E2">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FE03E2">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E03E2">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FE03E2">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FE03E2">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95DCB">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95DCB">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95DCB">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95DCB">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95DCB">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695DCB">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7D1519">
      <w:pPr>
        <w:pStyle w:val="ListOL"/>
        <w:numPr>
          <w:ilvl w:val="0"/>
          <w:numId w:val="6"/>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695DCB">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695DCB">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7D1519">
      <w:pPr>
        <w:pStyle w:val="ListOL"/>
        <w:numPr>
          <w:ilvl w:val="0"/>
          <w:numId w:val="7"/>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7D1519">
      <w:pPr>
        <w:pStyle w:val="ListOL"/>
        <w:numPr>
          <w:ilvl w:val="0"/>
          <w:numId w:val="8"/>
        </w:numPr>
      </w:pPr>
      <w:r w:rsidRPr="00B61BE2">
        <w:t>引入我们编写的关于</w:t>
      </w:r>
      <w:r w:rsidRPr="00695DCB">
        <w:rPr>
          <w:rStyle w:val="html0"/>
          <w:sz w:val="24"/>
          <w:szCs w:val="24"/>
        </w:rPr>
        <w:t>Vuex</w:t>
      </w:r>
      <w:r w:rsidRPr="00B61BE2">
        <w:t>的代码模块</w:t>
      </w:r>
      <w:r w:rsidRPr="00695DCB">
        <w:rPr>
          <w:rStyle w:val="html0"/>
          <w:sz w:val="24"/>
          <w:szCs w:val="24"/>
        </w:rPr>
        <w:t>store.js</w:t>
      </w:r>
    </w:p>
    <w:p w:rsidR="00B61BE2" w:rsidRPr="00B61BE2" w:rsidRDefault="00B61BE2" w:rsidP="00695DCB">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7D1519">
      <w:pPr>
        <w:pStyle w:val="ListOL"/>
        <w:numPr>
          <w:ilvl w:val="0"/>
          <w:numId w:val="9"/>
        </w:numPr>
      </w:pPr>
      <w:r w:rsidRPr="00B61BE2">
        <w:t>安装</w:t>
      </w:r>
      <w:r w:rsidRPr="00695DCB">
        <w:rPr>
          <w:rStyle w:val="html0"/>
          <w:sz w:val="24"/>
          <w:szCs w:val="24"/>
        </w:rPr>
        <w:t>vuex</w:t>
      </w:r>
      <w:r w:rsidRPr="00B61BE2">
        <w:t>：</w:t>
      </w:r>
      <w:r w:rsidRPr="00695DCB">
        <w:rPr>
          <w:rStyle w:val="html0"/>
          <w:sz w:val="24"/>
          <w:szCs w:val="24"/>
        </w:rPr>
        <w:t>npm</w:t>
      </w:r>
      <w:r w:rsidR="00632FE3" w:rsidRPr="00695DCB">
        <w:rPr>
          <w:rStyle w:val="html0"/>
          <w:sz w:val="24"/>
          <w:szCs w:val="24"/>
        </w:rPr>
        <w:t xml:space="preserve"> </w:t>
      </w:r>
      <w:r w:rsidRPr="00695DCB">
        <w:rPr>
          <w:rStyle w:val="html0"/>
          <w:sz w:val="24"/>
          <w:szCs w:val="24"/>
        </w:rPr>
        <w:t>install</w:t>
      </w:r>
      <w:r w:rsidR="00632FE3" w:rsidRPr="00695DCB">
        <w:rPr>
          <w:rStyle w:val="html0"/>
          <w:sz w:val="24"/>
          <w:szCs w:val="24"/>
        </w:rPr>
        <w:t xml:space="preserve"> </w:t>
      </w:r>
      <w:r w:rsidRPr="00695DCB">
        <w:rPr>
          <w:rStyle w:val="html0"/>
          <w:sz w:val="24"/>
          <w:szCs w:val="24"/>
        </w:rPr>
        <w:t>vuex</w:t>
      </w:r>
    </w:p>
    <w:p w:rsidR="00B61BE2" w:rsidRPr="00B61BE2" w:rsidRDefault="00B61BE2" w:rsidP="00695DCB">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695DCB">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234.25pt" o:ole="">
            <v:imagedata r:id="rId20" o:title=""/>
          </v:shape>
          <o:OLEObject Type="Embed" ProgID="PowerPoint.Show.12" ShapeID="_x0000_i1025" DrawAspect="Content" ObjectID="_1656229207"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2pt" o:ole="">
            <v:imagedata r:id="rId22" o:title=""/>
          </v:shape>
          <o:OLEObject Type="Embed" ProgID="PowerPoint.Show.12" ShapeID="_x0000_i1026" DrawAspect="Content" ObjectID="_1656229208"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55pt;height:282.65pt" o:ole="">
            <v:imagedata r:id="rId24" o:title=""/>
          </v:shape>
          <o:OLEObject Type="Embed" ProgID="PowerPoint.Show.12" ShapeID="_x0000_i1027" DrawAspect="Content" ObjectID="_1656229209"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7D1519">
      <w:pPr>
        <w:pStyle w:val="ListOL"/>
        <w:numPr>
          <w:ilvl w:val="0"/>
          <w:numId w:val="10"/>
        </w:numPr>
      </w:pPr>
      <w:r w:rsidRPr="00B61BE2">
        <w:t>在</w:t>
      </w:r>
      <w:r w:rsidRPr="00695DCB">
        <w:rPr>
          <w:rStyle w:val="html0"/>
          <w:sz w:val="24"/>
          <w:szCs w:val="24"/>
        </w:rPr>
        <w:t>state</w:t>
      </w:r>
      <w:r w:rsidRPr="00B61BE2">
        <w:t>中定义共享属性，在组件中可使用</w:t>
      </w:r>
      <w:r w:rsidRPr="00695DCB">
        <w:rPr>
          <w:rStyle w:val="html0"/>
          <w:sz w:val="24"/>
          <w:szCs w:val="24"/>
        </w:rPr>
        <w:t>$store.state.</w:t>
      </w:r>
      <w:r w:rsidRPr="00695DCB">
        <w:rPr>
          <w:rStyle w:val="html0"/>
          <w:sz w:val="24"/>
          <w:szCs w:val="24"/>
        </w:rPr>
        <w:t>属性</w:t>
      </w:r>
      <w:proofErr w:type="gramStart"/>
      <w:r w:rsidRPr="00695DCB">
        <w:rPr>
          <w:rStyle w:val="html0"/>
          <w:sz w:val="24"/>
          <w:szCs w:val="24"/>
        </w:rPr>
        <w:t>名</w:t>
      </w:r>
      <w:r w:rsidRPr="00B61BE2">
        <w:t>访问</w:t>
      </w:r>
      <w:proofErr w:type="gramEnd"/>
      <w:r w:rsidRPr="00B61BE2">
        <w:t>共享属性。</w:t>
      </w:r>
    </w:p>
    <w:p w:rsidR="001443A5" w:rsidRDefault="00B61BE2" w:rsidP="00695DCB">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695DCB">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695DCB">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pPr>
      <w:r>
        <w:rPr>
          <w:rFonts w:hint="eastAsia"/>
          <w:noProof/>
        </w:rPr>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4082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lastRenderedPageBreak/>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lastRenderedPageBreak/>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5pt;height:203.65pt" o:ole="">
            <v:imagedata r:id="rId31" o:title=""/>
          </v:shape>
          <o:OLEObject Type="Embed" ProgID="PowerPoint.Show.12" ShapeID="_x0000_i1028" DrawAspect="Content" ObjectID="_1656229210"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lastRenderedPageBreak/>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5pt;height:203.65pt" o:ole="">
            <v:imagedata r:id="rId33" o:title=""/>
          </v:shape>
          <o:OLEObject Type="Embed" ProgID="PowerPoint.Show.12" ShapeID="_x0000_i1029" DrawAspect="Content" ObjectID="_1656229211"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5pt;height:203.65pt" o:ole="">
            <v:imagedata r:id="rId35" o:title=""/>
          </v:shape>
          <o:OLEObject Type="Embed" ProgID="PowerPoint.Show.12" ShapeID="_x0000_i1030" DrawAspect="Content" ObjectID="_1656229212"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3" w:name="_Toc45408239"/>
      <w:r>
        <w:rPr>
          <w:rFonts w:hint="eastAsia"/>
        </w:rPr>
        <w:t>多个</w:t>
      </w:r>
      <w:r w:rsidRPr="000D37CE">
        <w:rPr>
          <w:rStyle w:val="html0"/>
          <w:rFonts w:hint="eastAsia"/>
        </w:rPr>
        <w:t>Module</w:t>
      </w:r>
      <w:r>
        <w:rPr>
          <w:rFonts w:hint="eastAsia"/>
        </w:rPr>
        <w:t>异步修改共享数据</w:t>
      </w:r>
      <w:bookmarkEnd w:id="23"/>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lastRenderedPageBreak/>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w:t>
      </w:r>
      <w:r w:rsidRPr="00BA1228">
        <w:rPr>
          <w:color w:val="CE9178"/>
          <w:highlight w:val="darkMagenta"/>
        </w:rPr>
        <w:t>Action</w:t>
      </w:r>
      <w:r w:rsidRPr="004419F5">
        <w:rPr>
          <w:color w:val="CE9178"/>
        </w:rPr>
        <w:t>'</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2pt;height:183.2pt" o:ole="">
            <v:imagedata r:id="rId37" o:title=""/>
          </v:shape>
          <o:OLEObject Type="Embed" ProgID="PowerPoint.Show.12" ShapeID="_x0000_i1031" DrawAspect="Content" ObjectID="_1656229213"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4" w:name="_Toc45408240"/>
      <w:r>
        <w:rPr>
          <w:rFonts w:hint="eastAsia"/>
        </w:rPr>
        <w:t>多个</w:t>
      </w:r>
      <w:r w:rsidRPr="00220939">
        <w:rPr>
          <w:rStyle w:val="html0"/>
          <w:rFonts w:hint="eastAsia"/>
          <w:sz w:val="24"/>
          <w:szCs w:val="24"/>
        </w:rPr>
        <w:t>Module</w:t>
      </w:r>
      <w:r>
        <w:rPr>
          <w:rFonts w:hint="eastAsia"/>
        </w:rPr>
        <w:t>计算属性访问</w:t>
      </w:r>
      <w:bookmarkEnd w:id="24"/>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lastRenderedPageBreak/>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7D1519">
      <w:pPr>
        <w:pStyle w:val="ListOL"/>
        <w:numPr>
          <w:ilvl w:val="0"/>
          <w:numId w:val="11"/>
        </w:numPr>
      </w:pPr>
      <w:r w:rsidRPr="00695DCB">
        <w:rPr>
          <w:rStyle w:val="html0"/>
          <w:rFonts w:hint="eastAsia"/>
          <w:sz w:val="24"/>
          <w:szCs w:val="24"/>
        </w:rPr>
        <w:t>store.js</w:t>
      </w:r>
      <w:r>
        <w:rPr>
          <w:rFonts w:hint="eastAsia"/>
        </w:rPr>
        <w:t>中</w:t>
      </w:r>
      <w:r w:rsidRPr="00695DCB">
        <w:rPr>
          <w:rStyle w:val="html0"/>
          <w:rFonts w:hint="eastAsia"/>
          <w:sz w:val="24"/>
          <w:szCs w:val="24"/>
        </w:rPr>
        <w:t>getters</w:t>
      </w:r>
      <w:r>
        <w:rPr>
          <w:rFonts w:hint="eastAsia"/>
        </w:rPr>
        <w:t>的属性名不做修改，依然是</w:t>
      </w:r>
      <w:r w:rsidRPr="00695DCB">
        <w:rPr>
          <w:rStyle w:val="html0"/>
          <w:rFonts w:hint="eastAsia"/>
          <w:sz w:val="24"/>
          <w:szCs w:val="24"/>
        </w:rPr>
        <w:t>doubleCounter</w:t>
      </w:r>
      <w:r>
        <w:rPr>
          <w:rFonts w:hint="eastAsia"/>
        </w:rPr>
        <w:t>；将</w:t>
      </w:r>
      <w:r w:rsidRPr="00695DCB">
        <w:rPr>
          <w:rStyle w:val="html0"/>
          <w:rFonts w:hint="eastAsia"/>
          <w:sz w:val="24"/>
          <w:szCs w:val="24"/>
        </w:rPr>
        <w:t>moduleA.js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doubleCounterA</w:t>
      </w:r>
      <w:r>
        <w:rPr>
          <w:rFonts w:hint="eastAsia"/>
        </w:rPr>
        <w:t>；将</w:t>
      </w:r>
      <w:r w:rsidRPr="00695DCB">
        <w:rPr>
          <w:rStyle w:val="html0"/>
          <w:rFonts w:hint="eastAsia"/>
          <w:sz w:val="24"/>
          <w:szCs w:val="24"/>
        </w:rPr>
        <w:t>moduleB.js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doubleCounterB</w:t>
      </w:r>
      <w:r>
        <w:rPr>
          <w:rFonts w:hint="eastAsia"/>
        </w:rPr>
        <w:t>。</w:t>
      </w:r>
      <w:r w:rsidR="00954A4C" w:rsidRPr="00954A4C">
        <w:rPr>
          <w:rFonts w:hint="eastAsia"/>
          <w:highlight w:val="yellow"/>
        </w:rPr>
        <w:t>（必须删除</w:t>
      </w:r>
      <w:r w:rsidR="00954A4C" w:rsidRPr="00954A4C">
        <w:rPr>
          <w:rStyle w:val="html0"/>
          <w:rFonts w:hint="eastAsia"/>
          <w:highlight w:val="yellow"/>
        </w:rPr>
        <w:t>namespaced</w:t>
      </w:r>
      <w:r w:rsidR="00954A4C" w:rsidRPr="00954A4C">
        <w:rPr>
          <w:rStyle w:val="html0"/>
          <w:highlight w:val="yellow"/>
        </w:rPr>
        <w:t>: true</w:t>
      </w:r>
      <w:r w:rsidR="00954A4C" w:rsidRPr="00954A4C">
        <w:rPr>
          <w:rFonts w:hint="eastAsia"/>
          <w:highlight w:val="yellow"/>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731CC6">
      <w:pPr>
        <w:pStyle w:val="ListOL"/>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w:t>
      </w:r>
      <w:r w:rsidR="00731CC6">
        <w:rPr>
          <w:rFonts w:hint="eastAsia"/>
        </w:rPr>
        <w:t>（</w:t>
      </w:r>
      <w:r w:rsidR="00731CC6" w:rsidRPr="00731CC6">
        <w:rPr>
          <w:rFonts w:hint="eastAsia"/>
          <w:highlight w:val="yellow"/>
        </w:rPr>
        <w:t>需要补回</w:t>
      </w:r>
      <w:r w:rsidR="00731CC6" w:rsidRPr="00731CC6">
        <w:rPr>
          <w:rStyle w:val="html0"/>
          <w:rFonts w:hint="eastAsia"/>
          <w:highlight w:val="yellow"/>
        </w:rPr>
        <w:t>n</w:t>
      </w:r>
      <w:r w:rsidR="00731CC6" w:rsidRPr="00731CC6">
        <w:rPr>
          <w:rStyle w:val="html0"/>
          <w:highlight w:val="yellow"/>
        </w:rPr>
        <w:t>amespaced</w:t>
      </w:r>
      <w:r w:rsidR="00731CC6" w:rsidRPr="00731CC6">
        <w:rPr>
          <w:rFonts w:hint="eastAsia"/>
          <w:highlight w:val="yellow"/>
        </w:rPr>
        <w:t>，</w:t>
      </w:r>
      <w:r w:rsidR="00731CC6" w:rsidRPr="00731CC6">
        <w:rPr>
          <w:rStyle w:val="html0"/>
          <w:highlight w:val="yellow"/>
        </w:rPr>
        <w:t>doubleCounterA|B</w:t>
      </w:r>
      <w:r w:rsidR="00731CC6" w:rsidRPr="00731CC6">
        <w:rPr>
          <w:rFonts w:hint="eastAsia"/>
          <w:highlight w:val="yellow"/>
        </w:rPr>
        <w:t>剔除</w:t>
      </w:r>
      <w:r w:rsidR="00731CC6" w:rsidRPr="00731CC6">
        <w:rPr>
          <w:rStyle w:val="html0"/>
          <w:highlight w:val="yellow"/>
        </w:rPr>
        <w:t>A|B</w:t>
      </w:r>
      <w:r w:rsidR="00731CC6">
        <w:rPr>
          <w:rFonts w:hint="eastAsia"/>
        </w:rPr>
        <w:t>）</w:t>
      </w:r>
      <w:r>
        <w:rPr>
          <w:rFonts w:hint="eastAsia"/>
        </w:rPr>
        <w:t>，直接修改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bookmarkStart w:id="25" w:name="_GoBack"/>
      <w:bookmarkEnd w:id="25"/>
      <w:r>
        <w:rPr>
          <w:rFonts w:hint="eastAsia"/>
        </w:rPr>
        <w:t>。</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lastRenderedPageBreak/>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03E2" w:rsidRDefault="00FE03E2" w:rsidP="001D067D">
      <w:pPr>
        <w:spacing w:line="240" w:lineRule="auto"/>
        <w:ind w:firstLine="560"/>
      </w:pPr>
      <w:r>
        <w:separator/>
      </w:r>
    </w:p>
  </w:endnote>
  <w:endnote w:type="continuationSeparator" w:id="0">
    <w:p w:rsidR="00FE03E2" w:rsidRDefault="00FE03E2"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Pr="00782529" w:rsidRDefault="00695DCB"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Pr="00782529" w:rsidRDefault="00695DCB"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03E2" w:rsidRDefault="00FE03E2" w:rsidP="001D067D">
      <w:pPr>
        <w:spacing w:line="240" w:lineRule="auto"/>
        <w:ind w:firstLine="560"/>
      </w:pPr>
      <w:r>
        <w:separator/>
      </w:r>
    </w:p>
  </w:footnote>
  <w:footnote w:type="continuationSeparator" w:id="0">
    <w:p w:rsidR="00FE03E2" w:rsidRDefault="00FE03E2"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304259" w:rsidRPr="00304259">
      <w:rPr>
        <w:rFonts w:ascii="Arial" w:hAnsi="Arial" w:cs="Arial"/>
        <w:b/>
        <w:bCs/>
        <w:noProof/>
        <w:sz w:val="24"/>
        <w:szCs w:val="24"/>
      </w:rPr>
      <w:t>3.7</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304259" w:rsidRPr="00304259">
      <w:rPr>
        <w:rFonts w:ascii="Arial" w:hAnsi="Arial" w:cs="Arial" w:hint="eastAsia"/>
        <w:b/>
        <w:bCs/>
        <w:noProof/>
        <w:sz w:val="24"/>
        <w:szCs w:val="24"/>
      </w:rPr>
      <w:t>多个</w:t>
    </w:r>
    <w:r w:rsidR="00304259" w:rsidRPr="00304259">
      <w:rPr>
        <w:rFonts w:ascii="Arial" w:hAnsi="Arial" w:cs="Arial" w:hint="eastAsia"/>
        <w:b/>
        <w:bCs/>
        <w:noProof/>
        <w:sz w:val="24"/>
        <w:szCs w:val="24"/>
      </w:rPr>
      <w:t>Module</w:t>
    </w:r>
    <w:r w:rsidR="00304259" w:rsidRPr="00304259">
      <w:rPr>
        <w:rFonts w:ascii="Arial" w:hAnsi="Arial" w:cs="Arial" w:hint="eastAsia"/>
        <w:b/>
        <w:bCs/>
        <w:noProof/>
        <w:sz w:val="24"/>
        <w:szCs w:val="24"/>
      </w:rPr>
      <w:t>计算属性访问</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304259" w:rsidRPr="00304259">
      <w:rPr>
        <w:rFonts w:ascii="Arial" w:hAnsi="Arial" w:cs="Arial"/>
        <w:b/>
        <w:bCs/>
        <w:noProof/>
        <w:sz w:val="24"/>
        <w:szCs w:val="24"/>
      </w:rPr>
      <w:t>4</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304259">
      <w:rPr>
        <w:rFonts w:ascii="Arial" w:hAnsi="Arial" w:hint="eastAsia"/>
        <w:caps/>
        <w:noProof/>
        <w:sz w:val="24"/>
        <w:szCs w:val="24"/>
      </w:rPr>
      <w:t>Vuex</w:t>
    </w:r>
    <w:r w:rsidR="00304259">
      <w:rPr>
        <w:rFonts w:ascii="Arial" w:hAnsi="Arial" w:hint="eastAsia"/>
        <w:caps/>
        <w:noProof/>
        <w:sz w:val="24"/>
        <w:szCs w:val="24"/>
      </w:rPr>
      <w:t>入门实践（</w:t>
    </w:r>
    <w:r w:rsidR="00304259">
      <w:rPr>
        <w:rFonts w:ascii="Arial" w:hAnsi="Arial" w:hint="eastAsia"/>
        <w:caps/>
        <w:noProof/>
        <w:sz w:val="24"/>
        <w:szCs w:val="24"/>
      </w:rPr>
      <w:t>3-3</w:t>
    </w:r>
    <w:r w:rsidR="00304259">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310C61EC"/>
    <w:multiLevelType w:val="hybridMultilevel"/>
    <w:tmpl w:val="2A8E149E"/>
    <w:lvl w:ilvl="0" w:tplc="5802B290">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3"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93"/>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A5CEF"/>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259"/>
    <w:rsid w:val="00304896"/>
    <w:rsid w:val="00323444"/>
    <w:rsid w:val="00333687"/>
    <w:rsid w:val="00336A6A"/>
    <w:rsid w:val="00342735"/>
    <w:rsid w:val="0035534F"/>
    <w:rsid w:val="00357E37"/>
    <w:rsid w:val="0036566C"/>
    <w:rsid w:val="003735B0"/>
    <w:rsid w:val="00376437"/>
    <w:rsid w:val="003A36C7"/>
    <w:rsid w:val="003B1DA9"/>
    <w:rsid w:val="003C16E1"/>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5DC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31CC6"/>
    <w:rsid w:val="0073208D"/>
    <w:rsid w:val="00750929"/>
    <w:rsid w:val="00751E39"/>
    <w:rsid w:val="00756125"/>
    <w:rsid w:val="0076125C"/>
    <w:rsid w:val="00780069"/>
    <w:rsid w:val="00782529"/>
    <w:rsid w:val="007A3C09"/>
    <w:rsid w:val="007B426C"/>
    <w:rsid w:val="007B5C1F"/>
    <w:rsid w:val="007C0A0C"/>
    <w:rsid w:val="007D1519"/>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54A4C"/>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A1228"/>
    <w:rsid w:val="00BF03DC"/>
    <w:rsid w:val="00BF32DD"/>
    <w:rsid w:val="00BF34D7"/>
    <w:rsid w:val="00BF7B63"/>
    <w:rsid w:val="00C01E7E"/>
    <w:rsid w:val="00C350B3"/>
    <w:rsid w:val="00C52364"/>
    <w:rsid w:val="00C56D97"/>
    <w:rsid w:val="00C64655"/>
    <w:rsid w:val="00C64B12"/>
    <w:rsid w:val="00C66FBC"/>
    <w:rsid w:val="00C67F26"/>
    <w:rsid w:val="00C74B32"/>
    <w:rsid w:val="00C83AB7"/>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E03E2"/>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68B1A"/>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2"/>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2"/>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2"/>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2"/>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2"/>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2"/>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2"/>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2"/>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2"/>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695DCB"/>
    <w:pPr>
      <w:numPr>
        <w:numId w:val="1"/>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3"/>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4"/>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5"/>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5A4EE-6430-4C19-AABC-F88A8F503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1661</TotalTime>
  <Pages>45</Pages>
  <Words>5362</Words>
  <Characters>30567</Characters>
  <Application>Microsoft Office Word</Application>
  <DocSecurity>0</DocSecurity>
  <Lines>254</Lines>
  <Paragraphs>71</Paragraphs>
  <ScaleCrop>false</ScaleCrop>
  <Company/>
  <LinksUpToDate>false</LinksUpToDate>
  <CharactersWithSpaces>35858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52</cp:revision>
  <dcterms:created xsi:type="dcterms:W3CDTF">2020-07-09T03:04:00Z</dcterms:created>
  <dcterms:modified xsi:type="dcterms:W3CDTF">2020-07-14T02:53:00Z</dcterms:modified>
</cp:coreProperties>
</file>