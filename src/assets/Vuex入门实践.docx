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C83AB7">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C83AB7">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C83AB7">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C83AB7">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C83AB7">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27291"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27292"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27293"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27294"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27295"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27296"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4082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bookmarkStart w:id="24" w:name="_GoBack"/>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27297" r:id="rId38"/>
        </w:object>
      </w:r>
      <w:bookmarkEnd w:id="24"/>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3AB7" w:rsidRDefault="00C83AB7" w:rsidP="001D067D">
      <w:pPr>
        <w:spacing w:line="240" w:lineRule="auto"/>
        <w:ind w:firstLine="560"/>
      </w:pPr>
      <w:r>
        <w:separator/>
      </w:r>
    </w:p>
  </w:endnote>
  <w:endnote w:type="continuationSeparator" w:id="0">
    <w:p w:rsidR="00C83AB7" w:rsidRDefault="00C83AB7"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Pr="00782529" w:rsidRDefault="003D70D6"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Pr="00782529" w:rsidRDefault="003D70D6"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3AB7" w:rsidRDefault="00C83AB7" w:rsidP="001D067D">
      <w:pPr>
        <w:spacing w:line="240" w:lineRule="auto"/>
        <w:ind w:firstLine="560"/>
      </w:pPr>
      <w:r>
        <w:separator/>
      </w:r>
    </w:p>
  </w:footnote>
  <w:footnote w:type="continuationSeparator" w:id="0">
    <w:p w:rsidR="00C83AB7" w:rsidRDefault="00C83AB7"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BA1228" w:rsidRPr="00BA1228">
      <w:rPr>
        <w:rFonts w:ascii="Arial" w:hAnsi="Arial" w:cs="Arial"/>
        <w:b/>
        <w:bCs/>
        <w:noProof/>
        <w:sz w:val="24"/>
        <w:szCs w:val="24"/>
      </w:rPr>
      <w:t>4.4</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BA1228" w:rsidRPr="00BA1228">
      <w:rPr>
        <w:rFonts w:ascii="Arial" w:hAnsi="Arial" w:cs="Arial" w:hint="eastAsia"/>
        <w:b/>
        <w:bCs/>
        <w:noProof/>
        <w:sz w:val="24"/>
        <w:szCs w:val="24"/>
      </w:rPr>
      <w:t>使用</w:t>
    </w:r>
    <w:r w:rsidR="00BA1228" w:rsidRPr="00BA1228">
      <w:rPr>
        <w:rFonts w:ascii="Arial" w:hAnsi="Arial" w:cs="Arial" w:hint="eastAsia"/>
        <w:b/>
        <w:bCs/>
        <w:noProof/>
        <w:sz w:val="24"/>
        <w:szCs w:val="24"/>
      </w:rPr>
      <w:t>mapGetters</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BA1228" w:rsidRPr="00BA1228">
      <w:rPr>
        <w:rFonts w:ascii="Arial" w:hAnsi="Arial" w:cs="Arial"/>
        <w:b/>
        <w:bCs/>
        <w:noProof/>
        <w:sz w:val="24"/>
        <w:szCs w:val="24"/>
      </w:rPr>
      <w:t>4</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BA1228">
      <w:rPr>
        <w:rFonts w:ascii="Arial" w:hAnsi="Arial" w:hint="eastAsia"/>
        <w:caps/>
        <w:noProof/>
        <w:sz w:val="24"/>
        <w:szCs w:val="24"/>
      </w:rPr>
      <w:t>Vuex</w:t>
    </w:r>
    <w:r w:rsidR="00BA1228">
      <w:rPr>
        <w:rFonts w:ascii="Arial" w:hAnsi="Arial" w:hint="eastAsia"/>
        <w:caps/>
        <w:noProof/>
        <w:sz w:val="24"/>
        <w:szCs w:val="24"/>
      </w:rPr>
      <w:t>入门实践（</w:t>
    </w:r>
    <w:r w:rsidR="00BA1228">
      <w:rPr>
        <w:rFonts w:ascii="Arial" w:hAnsi="Arial" w:hint="eastAsia"/>
        <w:caps/>
        <w:noProof/>
        <w:sz w:val="24"/>
        <w:szCs w:val="24"/>
      </w:rPr>
      <w:t>3-3</w:t>
    </w:r>
    <w:r w:rsidR="00BA1228">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A1228"/>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7F968-E179-41FC-B472-20A1292EE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1637</TotalTime>
  <Pages>45</Pages>
  <Words>5356</Words>
  <Characters>30531</Characters>
  <Application>Microsoft Office Word</Application>
  <DocSecurity>0</DocSecurity>
  <Lines>254</Lines>
  <Paragraphs>71</Paragraphs>
  <ScaleCrop>false</ScaleCrop>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49</cp:revision>
  <dcterms:created xsi:type="dcterms:W3CDTF">2020-07-09T03:04:00Z</dcterms:created>
  <dcterms:modified xsi:type="dcterms:W3CDTF">2020-07-14T02:22:00Z</dcterms:modified>
</cp:coreProperties>
</file>